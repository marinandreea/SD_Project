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1373D" w:rsidRDefault="00B1373D">
      <w:pPr>
        <w:pStyle w:val="Title"/>
        <w:jc w:val="right"/>
        <w:rPr>
          <w:rFonts w:ascii="Times New Roman" w:hAnsi="Times New Roman"/>
        </w:rPr>
      </w:pPr>
      <w:r>
        <w:rPr>
          <w:rFonts w:ascii="Times New Roman" w:hAnsi="Times New Roman"/>
        </w:rPr>
        <w:t>&lt;</w:t>
      </w:r>
      <w:r w:rsidRPr="00B1373D">
        <w:rPr>
          <w:rFonts w:ascii="Times New Roman" w:hAnsi="Times New Roman"/>
        </w:rPr>
        <w:t>Supermarket Manager</w:t>
      </w:r>
      <w:r>
        <w:rPr>
          <w:rFonts w:ascii="Times New Roman" w:hAnsi="Times New Roman"/>
        </w:rPr>
        <w:t>&gt;</w:t>
      </w:r>
    </w:p>
    <w:p w:rsidR="0085257A" w:rsidRPr="00B90E27" w:rsidRDefault="00E378AB">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1373D">
            <w:pPr>
              <w:pStyle w:val="Tabletext"/>
            </w:pPr>
            <w:r>
              <w:t>&lt;21/03/21</w:t>
            </w:r>
            <w:r w:rsidR="0085257A" w:rsidRPr="00B90E27">
              <w:t>&gt;</w:t>
            </w:r>
          </w:p>
        </w:tc>
        <w:tc>
          <w:tcPr>
            <w:tcW w:w="1152" w:type="dxa"/>
          </w:tcPr>
          <w:p w:rsidR="0085257A" w:rsidRPr="00B90E27" w:rsidRDefault="00B1373D">
            <w:pPr>
              <w:pStyle w:val="Tabletext"/>
            </w:pPr>
            <w:r>
              <w:t>&lt;1.0</w:t>
            </w:r>
            <w:r w:rsidR="0085257A" w:rsidRPr="00B90E27">
              <w:t>&gt;</w:t>
            </w:r>
          </w:p>
        </w:tc>
        <w:tc>
          <w:tcPr>
            <w:tcW w:w="3744" w:type="dxa"/>
          </w:tcPr>
          <w:p w:rsidR="0085257A" w:rsidRPr="00B90E27" w:rsidRDefault="00B1373D">
            <w:pPr>
              <w:pStyle w:val="Tabletext"/>
            </w:pPr>
            <w:r>
              <w:t>&lt;First version</w:t>
            </w:r>
            <w:r w:rsidR="0085257A" w:rsidRPr="00B90E27">
              <w:t>&gt;</w:t>
            </w:r>
          </w:p>
        </w:tc>
        <w:tc>
          <w:tcPr>
            <w:tcW w:w="2304" w:type="dxa"/>
          </w:tcPr>
          <w:p w:rsidR="0085257A" w:rsidRPr="00B90E27" w:rsidRDefault="00B1373D">
            <w:pPr>
              <w:pStyle w:val="Tabletext"/>
            </w:pPr>
            <w:r>
              <w:t>&lt;Marin Andreea</w:t>
            </w:r>
            <w:r w:rsidR="0085257A" w:rsidRPr="00B90E27">
              <w:t>&gt;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E378AB"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378AB">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1.1</w:t>
      </w:r>
      <w:r w:rsidRPr="00E378AB">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1.2</w:t>
      </w:r>
      <w:r w:rsidRPr="00E378AB">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1.3</w:t>
      </w:r>
      <w:r w:rsidRPr="00E378AB">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1.4</w:t>
      </w:r>
      <w:r w:rsidRPr="00E378AB">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1.5</w:t>
      </w:r>
      <w:r w:rsidRPr="00E378AB">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E378AB" w:rsidRDefault="006C5FBF">
      <w:pPr>
        <w:pStyle w:val="TOC1"/>
        <w:tabs>
          <w:tab w:val="left" w:pos="432"/>
        </w:tabs>
        <w:rPr>
          <w:rFonts w:ascii="Calibri" w:hAnsi="Calibri"/>
          <w:noProof/>
          <w:sz w:val="22"/>
          <w:szCs w:val="22"/>
          <w:lang w:val="ro-RO" w:eastAsia="ro-RO"/>
        </w:rPr>
      </w:pPr>
      <w:r w:rsidRPr="005656B5">
        <w:rPr>
          <w:noProof/>
        </w:rPr>
        <w:t>2.</w:t>
      </w:r>
      <w:r w:rsidRPr="00E378AB">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2.1</w:t>
      </w:r>
      <w:r w:rsidRPr="00E378AB">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2.2</w:t>
      </w:r>
      <w:r w:rsidRPr="00E378AB">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E378AB" w:rsidRDefault="006C5FBF">
      <w:pPr>
        <w:pStyle w:val="TOC1"/>
        <w:tabs>
          <w:tab w:val="left" w:pos="432"/>
        </w:tabs>
        <w:rPr>
          <w:rFonts w:ascii="Calibri" w:hAnsi="Calibri"/>
          <w:noProof/>
          <w:sz w:val="22"/>
          <w:szCs w:val="22"/>
          <w:lang w:val="ro-RO" w:eastAsia="ro-RO"/>
        </w:rPr>
      </w:pPr>
      <w:r w:rsidRPr="005656B5">
        <w:rPr>
          <w:noProof/>
        </w:rPr>
        <w:t>3.</w:t>
      </w:r>
      <w:r w:rsidRPr="00E378AB">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3.1</w:t>
      </w:r>
      <w:r w:rsidRPr="00E378AB">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3.2</w:t>
      </w:r>
      <w:r w:rsidRPr="00E378AB">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E378AB" w:rsidRDefault="006C5FBF">
      <w:pPr>
        <w:pStyle w:val="TOC2"/>
        <w:tabs>
          <w:tab w:val="left" w:pos="1000"/>
        </w:tabs>
        <w:rPr>
          <w:rFonts w:ascii="Calibri" w:hAnsi="Calibri"/>
          <w:noProof/>
          <w:sz w:val="22"/>
          <w:szCs w:val="22"/>
          <w:lang w:val="ro-RO" w:eastAsia="ro-RO"/>
        </w:rPr>
      </w:pPr>
      <w:r w:rsidRPr="005656B5">
        <w:rPr>
          <w:noProof/>
        </w:rPr>
        <w:t>3.3</w:t>
      </w:r>
      <w:r w:rsidRPr="00E378AB">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E378AB" w:rsidRDefault="006C5FBF">
      <w:pPr>
        <w:pStyle w:val="TOC1"/>
        <w:tabs>
          <w:tab w:val="left" w:pos="432"/>
        </w:tabs>
        <w:rPr>
          <w:rFonts w:ascii="Calibri" w:hAnsi="Calibri"/>
          <w:noProof/>
          <w:sz w:val="22"/>
          <w:szCs w:val="22"/>
          <w:lang w:val="ro-RO" w:eastAsia="ro-RO"/>
        </w:rPr>
      </w:pPr>
      <w:r w:rsidRPr="005656B5">
        <w:rPr>
          <w:noProof/>
        </w:rPr>
        <w:t>4.</w:t>
      </w:r>
      <w:r w:rsidRPr="00E378AB">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[The purpose of this document is to collect, analyze, and define high-level needs a</w:t>
      </w:r>
      <w:r w:rsidR="00B1373D">
        <w:t>nd features of the &lt;&lt;Supermarket Manager</w:t>
      </w:r>
      <w:r w:rsidRPr="00B90E27">
        <w:t xml:space="preserve">&gt;&gt;. It focuses on the capabilities needed by the stakeholders and the target users, and </w:t>
      </w:r>
      <w:r w:rsidRPr="00B90E27">
        <w:rPr>
          <w:b/>
          <w:bCs/>
        </w:rPr>
        <w:t>why</w:t>
      </w:r>
      <w:r w:rsidRPr="00B90E27">
        <w:t xml:space="preserve"> these needs exist. The details of how the &lt;&lt;</w:t>
      </w:r>
      <w:r w:rsidR="00B1373D">
        <w:t>Supermarket Manager</w:t>
      </w:r>
      <w:r w:rsidR="00B1373D" w:rsidRPr="00B90E27">
        <w:t xml:space="preserve"> </w:t>
      </w:r>
      <w:r w:rsidRPr="00B90E27">
        <w:t>&gt;&gt; fulfills these needs are detailed in the use-case and supplementary specifications.]</w:t>
      </w:r>
    </w:p>
    <w:p w:rsidR="0085257A"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B1373D" w:rsidRPr="00B1373D" w:rsidRDefault="00B1373D" w:rsidP="00B1373D">
      <w:pPr>
        <w:pStyle w:val="BodyText"/>
      </w:pP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B1373D" w:rsidRPr="00B1373D" w:rsidRDefault="00B1373D" w:rsidP="00B1373D">
      <w:pPr>
        <w:pStyle w:val="BodyText"/>
        <w:ind w:left="0" w:firstLine="720"/>
      </w:pPr>
      <w:r>
        <w:t>This Vision document has as purpose to collect, analyze and define high-level ne</w:t>
      </w:r>
      <w:r w:rsidR="00667257">
        <w:t>eds and features of the project.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B1373D" w:rsidRPr="00B1373D" w:rsidRDefault="00B1373D" w:rsidP="00B1373D">
      <w:pPr>
        <w:pStyle w:val="BodyText"/>
        <w:ind w:left="0" w:firstLine="720"/>
      </w:pPr>
      <w:r>
        <w:t>This document is associated with the project “Supermarket Manager”</w:t>
      </w:r>
      <w:r w:rsidR="00667257">
        <w:t xml:space="preserve"> which is </w:t>
      </w:r>
      <w:r w:rsidR="00667257" w:rsidRPr="00667257">
        <w:t>client-server application for the employees of a supermarket</w:t>
      </w:r>
      <w:r w:rsidR="00667257">
        <w:t>. The scope of this Vision document is to be a helpful tool in the whole process of understanding the system of the project.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667257" w:rsidRDefault="00667257" w:rsidP="00667257">
      <w:pPr>
        <w:pStyle w:val="BodyText"/>
        <w:numPr>
          <w:ilvl w:val="0"/>
          <w:numId w:val="31"/>
        </w:numPr>
      </w:pPr>
      <w:r>
        <w:t>User credentials: username and password corresponding to the user</w:t>
      </w:r>
    </w:p>
    <w:p w:rsidR="00667257" w:rsidRDefault="00667257" w:rsidP="00667257">
      <w:pPr>
        <w:pStyle w:val="BodyText"/>
        <w:numPr>
          <w:ilvl w:val="0"/>
          <w:numId w:val="31"/>
        </w:numPr>
      </w:pPr>
      <w:r>
        <w:t xml:space="preserve">User authentication: user uses his credentials to login </w:t>
      </w:r>
    </w:p>
    <w:p w:rsidR="00667257" w:rsidRPr="00667257" w:rsidRDefault="00667257" w:rsidP="00667257">
      <w:pPr>
        <w:pStyle w:val="BodyText"/>
        <w:numPr>
          <w:ilvl w:val="0"/>
          <w:numId w:val="31"/>
        </w:numPr>
      </w:pPr>
      <w:r>
        <w:t>CRUD operations: Create, Retrieve, Update and Delete operations performed on data models that correspond to tables in a database</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667257" w:rsidRPr="00667257" w:rsidRDefault="00667257" w:rsidP="00667257">
      <w:pPr>
        <w:pStyle w:val="BodyText"/>
      </w:pP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667257" w:rsidRPr="00667257" w:rsidRDefault="00667257" w:rsidP="00667257">
      <w:pPr>
        <w:pStyle w:val="BodyText"/>
      </w:pPr>
      <w:r>
        <w:t xml:space="preserve">From this point forward, the document will be focusing on problem and product </w:t>
      </w:r>
      <w:r w:rsidR="002F6668">
        <w:t xml:space="preserve">position statement, stakeholder and user descriptions, as well as, product requirements. </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378AB" w:rsidRDefault="002F6668" w:rsidP="00F669DB">
            <w:pPr>
              <w:pStyle w:val="InfoBlue"/>
            </w:pPr>
            <w:r w:rsidRPr="00E378AB">
              <w:t>[describe the problem]</w:t>
            </w:r>
          </w:p>
          <w:p w:rsidR="002F6668" w:rsidRPr="002F6668" w:rsidRDefault="002F6668" w:rsidP="002F6668">
            <w:pPr>
              <w:pStyle w:val="BodyText"/>
              <w:ind w:left="0"/>
            </w:pPr>
            <w:r>
              <w:t>Designing and implementing a client-server application for a supermarket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378AB" w:rsidRDefault="0085257A" w:rsidP="00F669DB">
            <w:pPr>
              <w:pStyle w:val="InfoBlue"/>
            </w:pPr>
            <w:r w:rsidRPr="00E378AB">
              <w:t>[the stakeholders affected by the problem]</w:t>
            </w:r>
          </w:p>
          <w:p w:rsidR="002F6668" w:rsidRPr="002F6668" w:rsidRDefault="002F6668" w:rsidP="002F6668">
            <w:pPr>
              <w:pStyle w:val="BodyText"/>
              <w:ind w:left="0"/>
            </w:pPr>
            <w:r>
              <w:t>The employees of the supermarket and the clients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378AB" w:rsidRDefault="0085257A" w:rsidP="00F669DB">
            <w:pPr>
              <w:pStyle w:val="InfoBlue"/>
            </w:pPr>
            <w:r w:rsidRPr="00E378AB">
              <w:t>[what is the impact of the problem?]</w:t>
            </w:r>
          </w:p>
          <w:p w:rsidR="002F6668" w:rsidRPr="002F6668" w:rsidRDefault="002F6668" w:rsidP="002F6668">
            <w:pPr>
              <w:pStyle w:val="BodyText"/>
              <w:ind w:left="0"/>
            </w:pPr>
            <w:r>
              <w:t>A more organized supermarket will attract more clients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378AB" w:rsidRDefault="0085257A" w:rsidP="00F669DB">
            <w:pPr>
              <w:pStyle w:val="InfoBlue"/>
            </w:pPr>
            <w:r w:rsidRPr="00E378AB">
              <w:t>[list some key benefits of a successful solution]</w:t>
            </w:r>
          </w:p>
          <w:p w:rsidR="002F6668" w:rsidRPr="002F6668" w:rsidRDefault="002F6668" w:rsidP="002F6668">
            <w:pPr>
              <w:pStyle w:val="BodyText"/>
              <w:ind w:left="0"/>
            </w:pPr>
            <w:r>
              <w:t>This project will lead to an increase in the work quality of the supermarket’s employees which will attract more clients</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378AB" w:rsidRDefault="0085257A" w:rsidP="00F669DB">
            <w:pPr>
              <w:pStyle w:val="InfoBlue"/>
            </w:pPr>
            <w:r w:rsidRPr="00E378AB">
              <w:t>[target customer]</w:t>
            </w:r>
          </w:p>
          <w:p w:rsidR="002F6668" w:rsidRPr="002F6668" w:rsidRDefault="002F6668" w:rsidP="002F6668">
            <w:pPr>
              <w:pStyle w:val="BodyText"/>
              <w:ind w:left="0"/>
            </w:pPr>
            <w:r>
              <w:t>Supermarkets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E378AB" w:rsidRDefault="0085257A" w:rsidP="00F669DB">
            <w:pPr>
              <w:pStyle w:val="InfoBlue"/>
            </w:pPr>
            <w:r w:rsidRPr="00E378AB">
              <w:t>[statement of the need or opportunity]</w:t>
            </w:r>
          </w:p>
          <w:p w:rsidR="002F6668" w:rsidRPr="002F6668" w:rsidRDefault="002F6668" w:rsidP="002F6668">
            <w:pPr>
              <w:pStyle w:val="BodyText"/>
              <w:ind w:left="0"/>
            </w:pPr>
            <w:r>
              <w:t>Can use this project in order to maximize their profit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2F6668">
            <w:pPr>
              <w:pStyle w:val="BodyText"/>
              <w:keepNext/>
              <w:ind w:left="72"/>
            </w:pPr>
            <w:r>
              <w:t>The (Supermarket Manager</w:t>
            </w:r>
            <w:r w:rsidR="0085257A" w:rsidRPr="00B90E27">
              <w:t>)</w:t>
            </w:r>
          </w:p>
        </w:tc>
        <w:tc>
          <w:tcPr>
            <w:tcW w:w="5400" w:type="dxa"/>
            <w:tcBorders>
              <w:top w:val="single" w:sz="6" w:space="0" w:color="auto"/>
              <w:bottom w:val="single" w:sz="6" w:space="0" w:color="auto"/>
              <w:right w:val="single" w:sz="12" w:space="0" w:color="auto"/>
            </w:tcBorders>
          </w:tcPr>
          <w:p w:rsidR="0085257A" w:rsidRPr="00E378AB" w:rsidRDefault="0085257A" w:rsidP="00F669DB">
            <w:pPr>
              <w:pStyle w:val="InfoBlue"/>
            </w:pPr>
            <w:r w:rsidRPr="00E378AB">
              <w:t xml:space="preserve"> is a [product category]</w:t>
            </w:r>
          </w:p>
          <w:p w:rsidR="002F6668" w:rsidRPr="002F6668" w:rsidRDefault="002F6668" w:rsidP="002F6668">
            <w:pPr>
              <w:pStyle w:val="BodyText"/>
              <w:ind w:left="0"/>
            </w:pPr>
            <w:r>
              <w:t xml:space="preserve">client-server system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E378AB" w:rsidRDefault="0085257A" w:rsidP="00F669DB">
            <w:pPr>
              <w:pStyle w:val="InfoBlue"/>
            </w:pPr>
            <w:r w:rsidRPr="00E378AB">
              <w:t>[statement of key benefit; that is, the compelling reason to buy]</w:t>
            </w:r>
          </w:p>
          <w:p w:rsidR="002F6668" w:rsidRPr="002F6668" w:rsidRDefault="002F6668" w:rsidP="002F6668">
            <w:pPr>
              <w:pStyle w:val="BodyText"/>
              <w:ind w:left="0"/>
            </w:pPr>
            <w:r>
              <w:t>Can optimiz</w:t>
            </w:r>
            <w:r w:rsidR="00561333">
              <w:t>e the work of employees and reduce the unnecessary time clients spend in supermarkets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E378AB" w:rsidRDefault="0085257A" w:rsidP="00F669DB">
            <w:pPr>
              <w:pStyle w:val="InfoBlue"/>
            </w:pPr>
            <w:r w:rsidRPr="00E378AB">
              <w:t>[primary competitive alternative]</w:t>
            </w:r>
          </w:p>
          <w:p w:rsidR="002F6668" w:rsidRPr="002F6668" w:rsidRDefault="00561333" w:rsidP="002F6668">
            <w:pPr>
              <w:pStyle w:val="BodyText"/>
              <w:ind w:left="0"/>
            </w:pPr>
            <w:r>
              <w:t xml:space="preserve">Going to supermarket, by purchasing online, clients are no longer forced to wait in queues </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E378AB" w:rsidRDefault="0085257A" w:rsidP="00F669DB">
            <w:pPr>
              <w:pStyle w:val="InfoBlue"/>
            </w:pPr>
            <w:r w:rsidRPr="00E378AB">
              <w:t>[statement of primary differentiation]</w:t>
            </w:r>
          </w:p>
          <w:p w:rsidR="00561333" w:rsidRPr="00561333" w:rsidRDefault="00561333" w:rsidP="00561333">
            <w:pPr>
              <w:pStyle w:val="BodyText"/>
              <w:ind w:left="0"/>
            </w:pPr>
            <w:r>
              <w:t>Gives clients the possibility of buying what they want just by clicking on the screen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w:t>
      </w:r>
      <w:r w:rsidRPr="00B90E27">
        <w:lastRenderedPageBreak/>
        <w:t>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E378AB" w:rsidRDefault="0085257A" w:rsidP="00F669DB">
            <w:pPr>
              <w:pStyle w:val="InfoBlue"/>
            </w:pPr>
            <w:r w:rsidRPr="00E378AB">
              <w:t>[Name the stakeholder type.]</w:t>
            </w:r>
          </w:p>
          <w:p w:rsidR="00561333" w:rsidRPr="00561333" w:rsidRDefault="00561333" w:rsidP="00561333">
            <w:pPr>
              <w:pStyle w:val="BodyText"/>
              <w:ind w:left="0"/>
            </w:pPr>
            <w:r>
              <w:t>Manager of the supermarket</w:t>
            </w:r>
          </w:p>
        </w:tc>
        <w:tc>
          <w:tcPr>
            <w:tcW w:w="2610" w:type="dxa"/>
          </w:tcPr>
          <w:p w:rsidR="0085257A" w:rsidRPr="00E378AB" w:rsidRDefault="0085257A" w:rsidP="00F669DB">
            <w:pPr>
              <w:pStyle w:val="InfoBlue"/>
            </w:pPr>
            <w:r w:rsidRPr="00E378AB">
              <w:t>[Briefly describe the stakeholder.]</w:t>
            </w:r>
          </w:p>
          <w:p w:rsidR="00561333" w:rsidRPr="00561333" w:rsidRDefault="00561333" w:rsidP="00561333">
            <w:pPr>
              <w:pStyle w:val="BodyText"/>
              <w:ind w:left="0"/>
            </w:pPr>
            <w:r>
              <w:t>He is responsible for the overall supermarket management</w:t>
            </w:r>
          </w:p>
        </w:tc>
        <w:tc>
          <w:tcPr>
            <w:tcW w:w="3960" w:type="dxa"/>
          </w:tcPr>
          <w:p w:rsidR="0085257A" w:rsidRPr="00E378AB" w:rsidRDefault="0085257A" w:rsidP="00F669DB">
            <w:pPr>
              <w:pStyle w:val="InfoBlue"/>
            </w:pPr>
            <w:r w:rsidRPr="00E378AB">
              <w:t>[Summarize the stakeholder’s key responsibilities with regard to the system being developed; that is, their interest as a stakeholder. For example, this stakeholder:</w:t>
            </w:r>
          </w:p>
          <w:p w:rsidR="0085257A" w:rsidRPr="00E378AB" w:rsidRDefault="0085257A" w:rsidP="00F669DB">
            <w:pPr>
              <w:pStyle w:val="InfoBlue"/>
            </w:pPr>
            <w:r w:rsidRPr="00E378AB">
              <w:t>ensures that the system will be maintainable</w:t>
            </w:r>
          </w:p>
          <w:p w:rsidR="0085257A" w:rsidRPr="00E378AB" w:rsidRDefault="0085257A" w:rsidP="00F669DB">
            <w:pPr>
              <w:pStyle w:val="InfoBlue"/>
            </w:pPr>
            <w:r w:rsidRPr="00E378AB">
              <w:t>ensures that there will be a market demand for the product’s features</w:t>
            </w:r>
          </w:p>
          <w:p w:rsidR="0085257A" w:rsidRPr="00E378AB" w:rsidRDefault="0085257A" w:rsidP="00F669DB">
            <w:pPr>
              <w:pStyle w:val="InfoBlue"/>
            </w:pPr>
            <w:r w:rsidRPr="00E378AB">
              <w:t>monitors the project’s progress</w:t>
            </w:r>
          </w:p>
          <w:p w:rsidR="0085257A" w:rsidRPr="00E378AB" w:rsidRDefault="0085257A" w:rsidP="00F669DB">
            <w:pPr>
              <w:pStyle w:val="InfoBlue"/>
            </w:pPr>
            <w:r w:rsidRPr="00E378AB">
              <w:t>approves funding</w:t>
            </w:r>
          </w:p>
          <w:p w:rsidR="0085257A" w:rsidRPr="00E378AB" w:rsidRDefault="0085257A" w:rsidP="00F669DB">
            <w:pPr>
              <w:pStyle w:val="InfoBlue"/>
            </w:pPr>
            <w:r w:rsidRPr="00E378AB">
              <w:t>and so forth]</w:t>
            </w:r>
          </w:p>
          <w:p w:rsidR="00561333" w:rsidRDefault="00561333" w:rsidP="00561333">
            <w:pPr>
              <w:pStyle w:val="BodyText"/>
              <w:ind w:left="0"/>
            </w:pPr>
            <w:r w:rsidRPr="00561333">
              <w:t xml:space="preserve">Develop </w:t>
            </w:r>
            <w:r>
              <w:t xml:space="preserve">business strategies to raise the </w:t>
            </w:r>
            <w:r w:rsidRPr="00561333">
              <w:t>customers’ pool, expand store traffic and optimize profitability</w:t>
            </w:r>
          </w:p>
          <w:p w:rsidR="00561333" w:rsidRPr="00561333" w:rsidRDefault="00561333" w:rsidP="00561333">
            <w:pPr>
              <w:pStyle w:val="BodyText"/>
              <w:ind w:left="0"/>
            </w:pPr>
            <w:r w:rsidRPr="00561333">
              <w:t>Meet sales goals by training, motivating, mentoring and providing feedback to sales staff</w:t>
            </w:r>
          </w:p>
          <w:p w:rsidR="00561333" w:rsidRPr="00561333" w:rsidRDefault="00561333" w:rsidP="00561333">
            <w:pPr>
              <w:pStyle w:val="BodyText"/>
              <w:ind w:left="0"/>
            </w:pP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62"/>
        <w:gridCol w:w="1814"/>
        <w:gridCol w:w="3124"/>
        <w:gridCol w:w="2534"/>
      </w:tblGrid>
      <w:tr w:rsidR="0085257A" w:rsidRPr="00B90E27" w:rsidTr="00561333">
        <w:trPr>
          <w:trHeight w:val="364"/>
        </w:trPr>
        <w:tc>
          <w:tcPr>
            <w:tcW w:w="962" w:type="dxa"/>
            <w:shd w:val="solid" w:color="000000" w:fill="FFFFFF"/>
          </w:tcPr>
          <w:p w:rsidR="0085257A" w:rsidRPr="00B90E27" w:rsidRDefault="0085257A">
            <w:pPr>
              <w:pStyle w:val="BodyText"/>
              <w:ind w:left="0"/>
              <w:rPr>
                <w:b/>
              </w:rPr>
            </w:pPr>
            <w:r w:rsidRPr="00B90E27">
              <w:rPr>
                <w:b/>
              </w:rPr>
              <w:t>Name</w:t>
            </w:r>
          </w:p>
        </w:tc>
        <w:tc>
          <w:tcPr>
            <w:tcW w:w="1814" w:type="dxa"/>
            <w:shd w:val="solid" w:color="000000" w:fill="FFFFFF"/>
          </w:tcPr>
          <w:p w:rsidR="0085257A" w:rsidRPr="00B90E27" w:rsidRDefault="0085257A">
            <w:pPr>
              <w:pStyle w:val="BodyText"/>
              <w:ind w:left="0"/>
              <w:rPr>
                <w:b/>
              </w:rPr>
            </w:pPr>
            <w:r w:rsidRPr="00B90E27">
              <w:rPr>
                <w:b/>
              </w:rPr>
              <w:t>Description</w:t>
            </w:r>
          </w:p>
        </w:tc>
        <w:tc>
          <w:tcPr>
            <w:tcW w:w="3124" w:type="dxa"/>
            <w:shd w:val="solid" w:color="000000" w:fill="FFFFFF"/>
          </w:tcPr>
          <w:p w:rsidR="0085257A" w:rsidRPr="00B90E27" w:rsidRDefault="0085257A">
            <w:pPr>
              <w:pStyle w:val="BodyText"/>
              <w:ind w:left="0"/>
              <w:rPr>
                <w:b/>
              </w:rPr>
            </w:pPr>
            <w:r w:rsidRPr="00B90E27">
              <w:rPr>
                <w:b/>
              </w:rPr>
              <w:t>Responsibilities</w:t>
            </w:r>
          </w:p>
        </w:tc>
        <w:tc>
          <w:tcPr>
            <w:tcW w:w="2534" w:type="dxa"/>
            <w:shd w:val="solid" w:color="000000" w:fill="FFFFFF"/>
          </w:tcPr>
          <w:p w:rsidR="0085257A" w:rsidRPr="00B90E27" w:rsidRDefault="0085257A">
            <w:pPr>
              <w:pStyle w:val="BodyText"/>
              <w:ind w:left="0"/>
              <w:rPr>
                <w:b/>
              </w:rPr>
            </w:pPr>
            <w:r w:rsidRPr="00B90E27">
              <w:rPr>
                <w:b/>
              </w:rPr>
              <w:t>Stakeholder</w:t>
            </w:r>
          </w:p>
        </w:tc>
      </w:tr>
      <w:tr w:rsidR="0085257A" w:rsidRPr="00B90E27" w:rsidTr="00561333">
        <w:trPr>
          <w:trHeight w:val="851"/>
        </w:trPr>
        <w:tc>
          <w:tcPr>
            <w:tcW w:w="962" w:type="dxa"/>
          </w:tcPr>
          <w:p w:rsidR="0085257A" w:rsidRPr="00E378AB" w:rsidRDefault="0085257A" w:rsidP="00F669DB">
            <w:pPr>
              <w:pStyle w:val="InfoBlue"/>
            </w:pPr>
            <w:r w:rsidRPr="00E378AB">
              <w:t>[Name the user type.]</w:t>
            </w:r>
          </w:p>
          <w:p w:rsidR="00561333" w:rsidRPr="00561333" w:rsidRDefault="00561333" w:rsidP="00561333">
            <w:pPr>
              <w:pStyle w:val="BodyText"/>
              <w:ind w:left="0"/>
            </w:pPr>
            <w:r>
              <w:t>Admin</w:t>
            </w:r>
          </w:p>
        </w:tc>
        <w:tc>
          <w:tcPr>
            <w:tcW w:w="1814" w:type="dxa"/>
          </w:tcPr>
          <w:p w:rsidR="0085257A" w:rsidRPr="00E378AB" w:rsidRDefault="0085257A" w:rsidP="00F669DB">
            <w:pPr>
              <w:pStyle w:val="InfoBlue"/>
            </w:pPr>
            <w:r w:rsidRPr="00E378AB">
              <w:t>[Briefly describe what they represent with respect to the system.]</w:t>
            </w:r>
          </w:p>
          <w:p w:rsidR="00561333" w:rsidRPr="00561333" w:rsidRDefault="004D6126" w:rsidP="00561333">
            <w:pPr>
              <w:pStyle w:val="BodyText"/>
              <w:ind w:left="0"/>
            </w:pPr>
            <w:r>
              <w:t>He is the user in charge of user accounts, products, reports and promotions</w:t>
            </w:r>
          </w:p>
        </w:tc>
        <w:tc>
          <w:tcPr>
            <w:tcW w:w="3124" w:type="dxa"/>
          </w:tcPr>
          <w:p w:rsidR="0085257A" w:rsidRPr="00E378AB" w:rsidRDefault="0085257A" w:rsidP="00F669DB">
            <w:pPr>
              <w:pStyle w:val="InfoBlue"/>
            </w:pPr>
            <w:r w:rsidRPr="00E378AB">
              <w:t>[List the user’s key responsibilities with regard to the system being developed; for example:</w:t>
            </w:r>
          </w:p>
          <w:p w:rsidR="0085257A" w:rsidRPr="00E378AB" w:rsidRDefault="0085257A" w:rsidP="00F669DB">
            <w:pPr>
              <w:pStyle w:val="InfoBlue"/>
            </w:pPr>
            <w:r w:rsidRPr="00E378AB">
              <w:t>captures details</w:t>
            </w:r>
          </w:p>
          <w:p w:rsidR="0085257A" w:rsidRPr="00E378AB" w:rsidRDefault="0085257A" w:rsidP="00F669DB">
            <w:pPr>
              <w:pStyle w:val="InfoBlue"/>
            </w:pPr>
            <w:r w:rsidRPr="00E378AB">
              <w:t>produces reports</w:t>
            </w:r>
          </w:p>
          <w:p w:rsidR="0085257A" w:rsidRPr="00E378AB" w:rsidRDefault="0085257A" w:rsidP="00F669DB">
            <w:pPr>
              <w:pStyle w:val="InfoBlue"/>
            </w:pPr>
            <w:r w:rsidRPr="00E378AB">
              <w:t>coordinates work</w:t>
            </w:r>
          </w:p>
          <w:p w:rsidR="0085257A" w:rsidRPr="00E378AB" w:rsidRDefault="0085257A" w:rsidP="00F669DB">
            <w:pPr>
              <w:pStyle w:val="InfoBlue"/>
            </w:pPr>
            <w:r w:rsidRPr="00E378AB">
              <w:t>and so on]</w:t>
            </w:r>
          </w:p>
          <w:p w:rsidR="004D6126" w:rsidRDefault="004D6126" w:rsidP="004D6126">
            <w:pPr>
              <w:pStyle w:val="BodyText"/>
              <w:ind w:left="0"/>
            </w:pPr>
            <w:r>
              <w:t>Create, Retrieve, Update, Delete user accounts</w:t>
            </w:r>
          </w:p>
          <w:p w:rsidR="004D6126" w:rsidRDefault="004D6126" w:rsidP="004D6126">
            <w:pPr>
              <w:pStyle w:val="BodyText"/>
              <w:ind w:left="0"/>
            </w:pPr>
            <w:r>
              <w:t>Create, Retrieve, Update, Delete products</w:t>
            </w:r>
          </w:p>
          <w:p w:rsidR="004D6126" w:rsidRDefault="004D6126" w:rsidP="004D6126">
            <w:pPr>
              <w:pStyle w:val="BodyText"/>
              <w:ind w:left="0"/>
            </w:pPr>
            <w:r>
              <w:lastRenderedPageBreak/>
              <w:t>Issue reports about the products</w:t>
            </w:r>
          </w:p>
          <w:p w:rsidR="004D6126" w:rsidRDefault="004D6126" w:rsidP="004D6126">
            <w:pPr>
              <w:pStyle w:val="BodyText"/>
              <w:ind w:left="0"/>
            </w:pPr>
            <w:r>
              <w:t>Activate promotions</w:t>
            </w:r>
          </w:p>
          <w:p w:rsidR="004D6126" w:rsidRPr="004D6126" w:rsidRDefault="004D6126" w:rsidP="004D6126">
            <w:pPr>
              <w:pStyle w:val="BodyText"/>
              <w:ind w:left="0"/>
            </w:pPr>
          </w:p>
        </w:tc>
        <w:tc>
          <w:tcPr>
            <w:tcW w:w="2534" w:type="dxa"/>
          </w:tcPr>
          <w:p w:rsidR="0085257A" w:rsidRPr="00E378AB" w:rsidRDefault="0085257A" w:rsidP="00F669DB">
            <w:pPr>
              <w:pStyle w:val="InfoBlue"/>
            </w:pPr>
            <w:r w:rsidRPr="00E378AB">
              <w:lastRenderedPageBreak/>
              <w:t>[If the user is not directly represented, identify which stakeholder is responsible for representing the user’s interest.]</w:t>
            </w:r>
          </w:p>
        </w:tc>
      </w:tr>
      <w:tr w:rsidR="00561333" w:rsidRPr="00B90E27" w:rsidTr="00561333">
        <w:trPr>
          <w:trHeight w:val="851"/>
        </w:trPr>
        <w:tc>
          <w:tcPr>
            <w:tcW w:w="962" w:type="dxa"/>
          </w:tcPr>
          <w:p w:rsidR="00561333" w:rsidRPr="004D6126" w:rsidRDefault="004D6126" w:rsidP="00F669DB">
            <w:pPr>
              <w:pStyle w:val="InfoBlue"/>
              <w:rPr>
                <w:i w:val="0"/>
                <w:color w:val="auto"/>
              </w:rPr>
            </w:pPr>
            <w:r>
              <w:rPr>
                <w:i w:val="0"/>
                <w:color w:val="auto"/>
              </w:rPr>
              <w:lastRenderedPageBreak/>
              <w:t>Regular user</w:t>
            </w:r>
          </w:p>
        </w:tc>
        <w:tc>
          <w:tcPr>
            <w:tcW w:w="1814" w:type="dxa"/>
          </w:tcPr>
          <w:p w:rsidR="00561333" w:rsidRPr="004D6126" w:rsidRDefault="004D6126" w:rsidP="00F669DB">
            <w:pPr>
              <w:pStyle w:val="InfoBlue"/>
              <w:rPr>
                <w:i w:val="0"/>
                <w:color w:val="auto"/>
              </w:rPr>
            </w:pPr>
            <w:r>
              <w:rPr>
                <w:i w:val="0"/>
                <w:color w:val="auto"/>
              </w:rPr>
              <w:t>Sell products</w:t>
            </w:r>
          </w:p>
        </w:tc>
        <w:tc>
          <w:tcPr>
            <w:tcW w:w="3124" w:type="dxa"/>
          </w:tcPr>
          <w:p w:rsidR="00561333" w:rsidRDefault="004D6126" w:rsidP="00F669DB">
            <w:pPr>
              <w:pStyle w:val="InfoBlue"/>
              <w:rPr>
                <w:i w:val="0"/>
                <w:color w:val="auto"/>
              </w:rPr>
            </w:pPr>
            <w:r>
              <w:rPr>
                <w:i w:val="0"/>
                <w:color w:val="auto"/>
              </w:rPr>
              <w:t>Initiate a sell</w:t>
            </w:r>
          </w:p>
          <w:p w:rsidR="004D6126" w:rsidRDefault="004D6126" w:rsidP="004D6126">
            <w:pPr>
              <w:pStyle w:val="BodyText"/>
              <w:ind w:left="0"/>
            </w:pPr>
            <w:r>
              <w:t>Add products to the sell</w:t>
            </w:r>
          </w:p>
          <w:p w:rsidR="004D6126" w:rsidRDefault="004D6126" w:rsidP="004D6126">
            <w:pPr>
              <w:pStyle w:val="BodyText"/>
              <w:ind w:left="0"/>
            </w:pPr>
            <w:r>
              <w:t>Compute the total price</w:t>
            </w:r>
          </w:p>
          <w:p w:rsidR="004D6126" w:rsidRDefault="004D6126" w:rsidP="004D6126">
            <w:pPr>
              <w:pStyle w:val="BodyText"/>
              <w:ind w:left="0"/>
            </w:pPr>
            <w:r>
              <w:t>Decrease the products’ stock</w:t>
            </w:r>
          </w:p>
          <w:p w:rsidR="004D6126" w:rsidRPr="004D6126" w:rsidRDefault="004D6126" w:rsidP="004D6126">
            <w:pPr>
              <w:pStyle w:val="BodyText"/>
              <w:ind w:left="0"/>
            </w:pPr>
            <w:r>
              <w:t>Issue an invoice</w:t>
            </w:r>
          </w:p>
        </w:tc>
        <w:tc>
          <w:tcPr>
            <w:tcW w:w="2534" w:type="dxa"/>
          </w:tcPr>
          <w:p w:rsidR="00561333" w:rsidRPr="00E378AB" w:rsidRDefault="00561333" w:rsidP="00F669DB">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4D6126" w:rsidRPr="004D6126" w:rsidRDefault="0085257A" w:rsidP="004D6126">
      <w:pPr>
        <w:pStyle w:val="InfoBlue"/>
      </w:pPr>
      <w:r w:rsidRPr="00B90E27">
        <w:t>What other applications are in use? Does your application need to integrate with them?</w:t>
      </w:r>
    </w:p>
    <w:p w:rsidR="0085257A" w:rsidRDefault="0085257A" w:rsidP="00F669DB">
      <w:pPr>
        <w:pStyle w:val="InfoBlue"/>
      </w:pPr>
      <w:r w:rsidRPr="00B90E27">
        <w:t>]</w:t>
      </w:r>
    </w:p>
    <w:p w:rsidR="004D6126" w:rsidRPr="004D6126" w:rsidRDefault="004D6126" w:rsidP="004D6126">
      <w:pPr>
        <w:pStyle w:val="BodyText"/>
        <w:ind w:left="0"/>
      </w:pPr>
      <w:r>
        <w:t>For selling a product, both the admin and the regular user are involved, because, in the case that the product is out of stock, the admin is the one that introduces the product back on stock and the regular user is the one that performs the actual selling. It is changing when the product is already on stock and only the regular user is needed.</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Default="0085257A" w:rsidP="00F669DB">
      <w:pPr>
        <w:pStyle w:val="InfoBlue"/>
      </w:pPr>
      <w:r w:rsidRPr="00B90E27">
        <w:t>[At a high level, list applicable standards, hardware or platform requirements, performance requirements, and environmental requirements.]</w:t>
      </w:r>
    </w:p>
    <w:p w:rsidR="007D1E68" w:rsidRPr="007D1E68" w:rsidRDefault="007D1E68" w:rsidP="007D1E68">
      <w:pPr>
        <w:pStyle w:val="BodyText"/>
      </w:pPr>
      <w:r>
        <w:t>The product should provide a user-friendly interface.</w:t>
      </w:r>
      <w:bookmarkStart w:id="47" w:name="_GoBack"/>
      <w:bookmarkEnd w:id="47"/>
    </w:p>
    <w:sectPr w:rsidR="007D1E68" w:rsidRPr="007D1E68"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B83" w:rsidRDefault="003F7B83">
      <w:pPr>
        <w:spacing w:line="240" w:lineRule="auto"/>
      </w:pPr>
      <w:r>
        <w:separator/>
      </w:r>
    </w:p>
  </w:endnote>
  <w:endnote w:type="continuationSeparator" w:id="0">
    <w:p w:rsidR="003F7B83" w:rsidRDefault="003F7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rsidR="002F6668">
              <w:t>&lt;Marin Andreea</w:t>
            </w:r>
            <w:r>
              <w:t>&gt;</w:t>
            </w:r>
          </w:fldSimple>
          <w:r>
            <w:t xml:space="preserve">, </w:t>
          </w:r>
          <w:r w:rsidR="00E378AB">
            <w:fldChar w:fldCharType="begin"/>
          </w:r>
          <w:r w:rsidR="00E378AB">
            <w:instrText xml:space="preserve"> DATE \@ "yyyy" </w:instrText>
          </w:r>
          <w:r w:rsidR="00E378AB">
            <w:fldChar w:fldCharType="separate"/>
          </w:r>
          <w:r w:rsidR="007D1E68">
            <w:rPr>
              <w:noProof/>
            </w:rPr>
            <w:t>2023</w:t>
          </w:r>
          <w:r w:rsidR="00E378AB">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D1E68">
            <w:rPr>
              <w:rStyle w:val="PageNumber"/>
              <w:noProof/>
            </w:rPr>
            <w:t>7</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B83" w:rsidRDefault="003F7B83">
      <w:pPr>
        <w:spacing w:line="240" w:lineRule="auto"/>
      </w:pPr>
      <w:r>
        <w:separator/>
      </w:r>
    </w:p>
  </w:footnote>
  <w:footnote w:type="continuationSeparator" w:id="0">
    <w:p w:rsidR="003F7B83" w:rsidRDefault="003F7B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Pr="00B1373D" w:rsidRDefault="00B1373D">
    <w:pPr>
      <w:pBdr>
        <w:bottom w:val="single" w:sz="6" w:space="1" w:color="auto"/>
      </w:pBdr>
      <w:jc w:val="right"/>
      <w:rPr>
        <w:b/>
      </w:rPr>
    </w:pPr>
    <w:r w:rsidRPr="00B1373D">
      <w:rPr>
        <w:b/>
        <w:sz w:val="36"/>
        <w:szCs w:val="36"/>
      </w:rPr>
      <w:t>Marin Andreea</w:t>
    </w:r>
  </w:p>
  <w:p w:rsidR="00AD439A" w:rsidRPr="00B1373D" w:rsidRDefault="00B1373D" w:rsidP="00B1373D">
    <w:pPr>
      <w:pBdr>
        <w:bottom w:val="single" w:sz="6" w:space="1" w:color="auto"/>
      </w:pBdr>
      <w:jc w:val="center"/>
      <w:rPr>
        <w:b/>
        <w:sz w:val="36"/>
        <w:szCs w:val="36"/>
      </w:rPr>
    </w:pPr>
    <w:r w:rsidRPr="00B1373D">
      <w:rPr>
        <w:b/>
        <w:sz w:val="36"/>
        <w:szCs w:val="36"/>
      </w:rPr>
      <w:t xml:space="preserve">                                                                                   </w:t>
    </w:r>
    <w:r>
      <w:rPr>
        <w:b/>
        <w:sz w:val="36"/>
        <w:szCs w:val="36"/>
      </w:rPr>
      <w:t xml:space="preserve">           </w:t>
    </w:r>
    <w:r w:rsidRPr="00B1373D">
      <w:rPr>
        <w:b/>
        <w:sz w:val="36"/>
        <w:szCs w:val="36"/>
      </w:rPr>
      <w:t>30431</w:t>
    </w: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B1373D">
          <w:r>
            <w:t>&lt;Supermarket Manager&gt;</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E378AB">
          <w:fldSimple w:instr=" TITLE  \* MERGEFORMAT ">
            <w:r w:rsidR="00AD439A">
              <w:t>Vision</w:t>
            </w:r>
          </w:fldSimple>
        </w:p>
      </w:tc>
      <w:tc>
        <w:tcPr>
          <w:tcW w:w="3179" w:type="dxa"/>
        </w:tcPr>
        <w:p w:rsidR="00AD439A" w:rsidRDefault="00B1373D">
          <w:r>
            <w:t xml:space="preserve">  Date:  &lt;21/03/23</w:t>
          </w:r>
          <w:r w:rsidR="00AD439A">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4C71B5"/>
    <w:multiLevelType w:val="hybridMultilevel"/>
    <w:tmpl w:val="92D44A20"/>
    <w:lvl w:ilvl="0" w:tplc="8296318E">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F6668"/>
    <w:rsid w:val="003F7B83"/>
    <w:rsid w:val="004D6126"/>
    <w:rsid w:val="00561333"/>
    <w:rsid w:val="005A3207"/>
    <w:rsid w:val="00600853"/>
    <w:rsid w:val="00667257"/>
    <w:rsid w:val="006C5FBF"/>
    <w:rsid w:val="0073239A"/>
    <w:rsid w:val="007D1E68"/>
    <w:rsid w:val="0085257A"/>
    <w:rsid w:val="009B5BF2"/>
    <w:rsid w:val="00A61AF1"/>
    <w:rsid w:val="00A61FD4"/>
    <w:rsid w:val="00AB15B2"/>
    <w:rsid w:val="00AD439A"/>
    <w:rsid w:val="00B1373D"/>
    <w:rsid w:val="00B56935"/>
    <w:rsid w:val="00B90E27"/>
    <w:rsid w:val="00B944EA"/>
    <w:rsid w:val="00BE1B76"/>
    <w:rsid w:val="00C24CF0"/>
    <w:rsid w:val="00C35D85"/>
    <w:rsid w:val="00DF1DF0"/>
    <w:rsid w:val="00E378AB"/>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EBD93E-1C4E-4DEC-88F9-61DEE738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52</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Microsoft account</cp:lastModifiedBy>
  <cp:revision>11</cp:revision>
  <cp:lastPrinted>2001-03-15T12:26:00Z</cp:lastPrinted>
  <dcterms:created xsi:type="dcterms:W3CDTF">2010-02-24T07:49:00Z</dcterms:created>
  <dcterms:modified xsi:type="dcterms:W3CDTF">2023-03-22T07:42:00Z</dcterms:modified>
</cp:coreProperties>
</file>